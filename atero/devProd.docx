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FD" w:rsidRDefault="00566F43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92845" cy="461264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C1" w:rsidRDefault="00B41EC1">
      <w:bookmarkStart w:id="0" w:name="_GoBack"/>
      <w:bookmarkEnd w:id="0"/>
    </w:p>
    <w:sectPr w:rsidR="00B4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2E"/>
    <w:rsid w:val="00566F43"/>
    <w:rsid w:val="006C5A2E"/>
    <w:rsid w:val="00983EFD"/>
    <w:rsid w:val="00B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549A9E-593E-42CE-859F-28C5F3F0708A}" type="doc">
      <dgm:prSet loTypeId="urn:microsoft.com/office/officeart/2005/8/layout/radial1" loCatId="cycle" qsTypeId="urn:microsoft.com/office/officeart/2005/8/quickstyle/3d9" qsCatId="3D" csTypeId="urn:microsoft.com/office/officeart/2005/8/colors/accent2_2" csCatId="accent2" phldr="1"/>
      <dgm:spPr/>
      <dgm:t>
        <a:bodyPr/>
        <a:lstStyle/>
        <a:p>
          <a:endParaRPr lang="fr-FR"/>
        </a:p>
      </dgm:t>
    </dgm:pt>
    <dgm:pt modelId="{EA23133F-96C1-45A2-96A1-D5B1EAC9ED71}">
      <dgm:prSet phldrT="[Text]"/>
      <dgm:spPr/>
      <dgm:t>
        <a:bodyPr/>
        <a:lstStyle/>
        <a:p>
          <a:r>
            <a:rPr lang="fr-FR"/>
            <a:t>Product Development</a:t>
          </a:r>
        </a:p>
      </dgm:t>
    </dgm:pt>
    <dgm:pt modelId="{EEC286E8-083D-4B73-BD2F-01C785D76846}" type="parTrans" cxnId="{55693F51-6F03-4F10-8B6F-9859BE533DAA}">
      <dgm:prSet/>
      <dgm:spPr/>
      <dgm:t>
        <a:bodyPr/>
        <a:lstStyle/>
        <a:p>
          <a:endParaRPr lang="fr-FR"/>
        </a:p>
      </dgm:t>
    </dgm:pt>
    <dgm:pt modelId="{D387E3B8-200F-4383-96BF-F409BFCA499E}" type="sibTrans" cxnId="{55693F51-6F03-4F10-8B6F-9859BE533DAA}">
      <dgm:prSet/>
      <dgm:spPr/>
      <dgm:t>
        <a:bodyPr/>
        <a:lstStyle/>
        <a:p>
          <a:endParaRPr lang="fr-FR"/>
        </a:p>
      </dgm:t>
    </dgm:pt>
    <dgm:pt modelId="{CAD51A74-2EFF-4628-AA24-8142BA801843}">
      <dgm:prSet phldrT="[Text]"/>
      <dgm:spPr/>
      <dgm:t>
        <a:bodyPr/>
        <a:lstStyle/>
        <a:p>
          <a:r>
            <a:rPr lang="fr-FR"/>
            <a:t>Consept</a:t>
          </a:r>
        </a:p>
      </dgm:t>
    </dgm:pt>
    <dgm:pt modelId="{90D392D4-7B08-4D0E-AD15-A3F5FD2E50B1}" type="parTrans" cxnId="{66EEB68E-7035-4CAE-A7C5-1CC1358630F1}">
      <dgm:prSet/>
      <dgm:spPr/>
      <dgm:t>
        <a:bodyPr/>
        <a:lstStyle/>
        <a:p>
          <a:endParaRPr lang="fr-FR"/>
        </a:p>
      </dgm:t>
    </dgm:pt>
    <dgm:pt modelId="{6B6515B3-851E-476B-A396-68A3500BBA67}" type="sibTrans" cxnId="{66EEB68E-7035-4CAE-A7C5-1CC1358630F1}">
      <dgm:prSet/>
      <dgm:spPr/>
      <dgm:t>
        <a:bodyPr/>
        <a:lstStyle/>
        <a:p>
          <a:endParaRPr lang="fr-FR"/>
        </a:p>
      </dgm:t>
    </dgm:pt>
    <dgm:pt modelId="{50EF4F8C-52CA-4C28-8679-3B0924DD81D8}">
      <dgm:prSet phldrT="[Text]"/>
      <dgm:spPr/>
      <dgm:t>
        <a:bodyPr/>
        <a:lstStyle/>
        <a:p>
          <a:r>
            <a:rPr lang="fr-FR"/>
            <a:t>Design</a:t>
          </a:r>
        </a:p>
      </dgm:t>
    </dgm:pt>
    <dgm:pt modelId="{4DD80E6D-309E-47C2-BFB7-0F7A4C7FA568}" type="parTrans" cxnId="{6F0A60EE-F8C6-4082-B019-21C554C79288}">
      <dgm:prSet/>
      <dgm:spPr/>
      <dgm:t>
        <a:bodyPr/>
        <a:lstStyle/>
        <a:p>
          <a:endParaRPr lang="fr-FR"/>
        </a:p>
      </dgm:t>
    </dgm:pt>
    <dgm:pt modelId="{88412EFF-1B4C-47EC-BCE6-88E01557D51D}" type="sibTrans" cxnId="{6F0A60EE-F8C6-4082-B019-21C554C79288}">
      <dgm:prSet/>
      <dgm:spPr/>
      <dgm:t>
        <a:bodyPr/>
        <a:lstStyle/>
        <a:p>
          <a:endParaRPr lang="fr-FR"/>
        </a:p>
      </dgm:t>
    </dgm:pt>
    <dgm:pt modelId="{B269C44C-49D4-42A0-9161-6109D2733985}">
      <dgm:prSet phldrT="[Text]"/>
      <dgm:spPr/>
      <dgm:t>
        <a:bodyPr/>
        <a:lstStyle/>
        <a:p>
          <a:r>
            <a:rPr lang="fr-FR"/>
            <a:t>QA &amp; Testing</a:t>
          </a:r>
        </a:p>
      </dgm:t>
    </dgm:pt>
    <dgm:pt modelId="{9847EDAA-65E4-403E-B70E-1FCD6AEAB016}" type="parTrans" cxnId="{71B9073D-CF02-450A-B4B7-41CEB4A05F78}">
      <dgm:prSet/>
      <dgm:spPr/>
      <dgm:t>
        <a:bodyPr/>
        <a:lstStyle/>
        <a:p>
          <a:endParaRPr lang="fr-FR"/>
        </a:p>
      </dgm:t>
    </dgm:pt>
    <dgm:pt modelId="{26AAA015-0346-4379-8636-05B45396B5F6}" type="sibTrans" cxnId="{71B9073D-CF02-450A-B4B7-41CEB4A05F78}">
      <dgm:prSet/>
      <dgm:spPr/>
      <dgm:t>
        <a:bodyPr/>
        <a:lstStyle/>
        <a:p>
          <a:endParaRPr lang="fr-FR"/>
        </a:p>
      </dgm:t>
    </dgm:pt>
    <dgm:pt modelId="{EF3BC04B-F8A3-410D-A9AA-1975538F5B80}">
      <dgm:prSet phldrT="[Text]"/>
      <dgm:spPr/>
      <dgm:t>
        <a:bodyPr/>
        <a:lstStyle/>
        <a:p>
          <a:r>
            <a:rPr lang="fr-FR"/>
            <a:t>Developement</a:t>
          </a:r>
        </a:p>
      </dgm:t>
    </dgm:pt>
    <dgm:pt modelId="{5F08B527-2DDE-421A-8BDF-46C7A5BF1183}" type="parTrans" cxnId="{AE13C337-EC45-49AF-88A9-1D8ADAF8F5FC}">
      <dgm:prSet/>
      <dgm:spPr/>
      <dgm:t>
        <a:bodyPr/>
        <a:lstStyle/>
        <a:p>
          <a:endParaRPr lang="fr-FR"/>
        </a:p>
      </dgm:t>
    </dgm:pt>
    <dgm:pt modelId="{10ADE19F-D4C4-4C4B-9054-25CBF8A80BF7}" type="sibTrans" cxnId="{AE13C337-EC45-49AF-88A9-1D8ADAF8F5FC}">
      <dgm:prSet/>
      <dgm:spPr/>
      <dgm:t>
        <a:bodyPr/>
        <a:lstStyle/>
        <a:p>
          <a:endParaRPr lang="fr-FR"/>
        </a:p>
      </dgm:t>
    </dgm:pt>
    <dgm:pt modelId="{EC882F8C-B150-45AB-975E-01FDC52C0D7E}">
      <dgm:prSet phldrT="[Text]"/>
      <dgm:spPr/>
      <dgm:t>
        <a:bodyPr/>
        <a:lstStyle/>
        <a:p>
          <a:r>
            <a:rPr lang="fr-FR"/>
            <a:t>Performance Tuning</a:t>
          </a:r>
        </a:p>
      </dgm:t>
    </dgm:pt>
    <dgm:pt modelId="{13D85F05-977B-4E37-8B2D-ED8927AAC8CE}" type="parTrans" cxnId="{6D8523B2-B4B8-4581-BDC5-851CBDE288CE}">
      <dgm:prSet/>
      <dgm:spPr/>
      <dgm:t>
        <a:bodyPr/>
        <a:lstStyle/>
        <a:p>
          <a:endParaRPr lang="fr-FR"/>
        </a:p>
      </dgm:t>
    </dgm:pt>
    <dgm:pt modelId="{BA7CDF58-09CB-4001-8912-62041A078178}" type="sibTrans" cxnId="{6D8523B2-B4B8-4581-BDC5-851CBDE288CE}">
      <dgm:prSet/>
      <dgm:spPr/>
      <dgm:t>
        <a:bodyPr/>
        <a:lstStyle/>
        <a:p>
          <a:endParaRPr lang="fr-FR"/>
        </a:p>
      </dgm:t>
    </dgm:pt>
    <dgm:pt modelId="{67E0AF70-78CC-484D-A294-71AE4076316F}">
      <dgm:prSet phldrT="[Text]"/>
      <dgm:spPr/>
      <dgm:t>
        <a:bodyPr/>
        <a:lstStyle/>
        <a:p>
          <a:r>
            <a:rPr lang="fr-FR"/>
            <a:t>Support &amp; maintenance</a:t>
          </a:r>
        </a:p>
      </dgm:t>
    </dgm:pt>
    <dgm:pt modelId="{18DF5C9C-2C39-44D6-A2BF-D7419E53A78C}" type="parTrans" cxnId="{69534C13-641F-4B92-85C2-112256FA8063}">
      <dgm:prSet/>
      <dgm:spPr/>
      <dgm:t>
        <a:bodyPr/>
        <a:lstStyle/>
        <a:p>
          <a:endParaRPr lang="fr-FR"/>
        </a:p>
      </dgm:t>
    </dgm:pt>
    <dgm:pt modelId="{B9F53C7A-1BBB-4FF9-86B9-8D88DE4966D9}" type="sibTrans" cxnId="{69534C13-641F-4B92-85C2-112256FA8063}">
      <dgm:prSet/>
      <dgm:spPr/>
      <dgm:t>
        <a:bodyPr/>
        <a:lstStyle/>
        <a:p>
          <a:endParaRPr lang="fr-FR"/>
        </a:p>
      </dgm:t>
    </dgm:pt>
    <dgm:pt modelId="{B574E686-8453-424B-B87D-404E6F217A0E}">
      <dgm:prSet phldrT="[Text]"/>
      <dgm:spPr/>
      <dgm:t>
        <a:bodyPr/>
        <a:lstStyle/>
        <a:p>
          <a:r>
            <a:rPr lang="fr-FR"/>
            <a:t>Deployement</a:t>
          </a:r>
        </a:p>
      </dgm:t>
    </dgm:pt>
    <dgm:pt modelId="{7D171C75-49CD-4406-91F0-7CD377D4365B}" type="parTrans" cxnId="{DCB81264-CC69-428A-98EA-6150CA353FAC}">
      <dgm:prSet/>
      <dgm:spPr/>
      <dgm:t>
        <a:bodyPr/>
        <a:lstStyle/>
        <a:p>
          <a:endParaRPr lang="fr-FR"/>
        </a:p>
      </dgm:t>
    </dgm:pt>
    <dgm:pt modelId="{8363CAE0-743A-4D30-955B-95CBFA9577E4}" type="sibTrans" cxnId="{DCB81264-CC69-428A-98EA-6150CA353FAC}">
      <dgm:prSet/>
      <dgm:spPr/>
      <dgm:t>
        <a:bodyPr/>
        <a:lstStyle/>
        <a:p>
          <a:endParaRPr lang="fr-FR"/>
        </a:p>
      </dgm:t>
    </dgm:pt>
    <dgm:pt modelId="{6DC73A51-7A65-4F43-9285-C45035D81901}">
      <dgm:prSet phldrT="[Text]"/>
      <dgm:spPr/>
      <dgm:t>
        <a:bodyPr/>
        <a:lstStyle/>
        <a:p>
          <a:r>
            <a:rPr lang="fr-FR"/>
            <a:t>Reseach</a:t>
          </a:r>
        </a:p>
      </dgm:t>
    </dgm:pt>
    <dgm:pt modelId="{FAAFF60A-8501-40F8-B6B4-01D0894759F6}" type="parTrans" cxnId="{D3776238-E2FF-4016-B8B9-21891396D3DB}">
      <dgm:prSet/>
      <dgm:spPr/>
      <dgm:t>
        <a:bodyPr/>
        <a:lstStyle/>
        <a:p>
          <a:endParaRPr lang="fr-FR"/>
        </a:p>
      </dgm:t>
    </dgm:pt>
    <dgm:pt modelId="{31AF38BF-2BB4-4A83-BDF6-E0028ACC82C6}" type="sibTrans" cxnId="{D3776238-E2FF-4016-B8B9-21891396D3DB}">
      <dgm:prSet/>
      <dgm:spPr/>
      <dgm:t>
        <a:bodyPr/>
        <a:lstStyle/>
        <a:p>
          <a:endParaRPr lang="fr-FR"/>
        </a:p>
      </dgm:t>
    </dgm:pt>
    <dgm:pt modelId="{F6EE8ED4-1F08-4E5A-8B62-FF0AB9611465}" type="pres">
      <dgm:prSet presAssocID="{B4549A9E-593E-42CE-859F-28C5F3F0708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709A366-FCF9-4377-A66F-308540B55BFF}" type="pres">
      <dgm:prSet presAssocID="{EA23133F-96C1-45A2-96A1-D5B1EAC9ED71}" presName="centerShape" presStyleLbl="node0" presStyleIdx="0" presStyleCnt="1"/>
      <dgm:spPr/>
    </dgm:pt>
    <dgm:pt modelId="{AB6CB0BA-D188-4962-BA17-BB75884E9623}" type="pres">
      <dgm:prSet presAssocID="{90D392D4-7B08-4D0E-AD15-A3F5FD2E50B1}" presName="Name9" presStyleLbl="parChTrans1D2" presStyleIdx="0" presStyleCnt="8"/>
      <dgm:spPr/>
    </dgm:pt>
    <dgm:pt modelId="{AC54D1BA-38F7-4D54-BF1E-ED6C924E7C74}" type="pres">
      <dgm:prSet presAssocID="{90D392D4-7B08-4D0E-AD15-A3F5FD2E50B1}" presName="connTx" presStyleLbl="parChTrans1D2" presStyleIdx="0" presStyleCnt="8"/>
      <dgm:spPr/>
    </dgm:pt>
    <dgm:pt modelId="{43CB12BA-967D-40FB-98A6-7301D7DF9443}" type="pres">
      <dgm:prSet presAssocID="{CAD51A74-2EFF-4628-AA24-8142BA801843}" presName="node" presStyleLbl="node1" presStyleIdx="0" presStyleCnt="8">
        <dgm:presLayoutVars>
          <dgm:bulletEnabled val="1"/>
        </dgm:presLayoutVars>
      </dgm:prSet>
      <dgm:spPr/>
    </dgm:pt>
    <dgm:pt modelId="{F9D1BFB0-7804-4743-8987-EBE779729A90}" type="pres">
      <dgm:prSet presAssocID="{FAAFF60A-8501-40F8-B6B4-01D0894759F6}" presName="Name9" presStyleLbl="parChTrans1D2" presStyleIdx="1" presStyleCnt="8"/>
      <dgm:spPr/>
    </dgm:pt>
    <dgm:pt modelId="{836FDF98-60D6-4D05-9307-05C2DC6EF680}" type="pres">
      <dgm:prSet presAssocID="{FAAFF60A-8501-40F8-B6B4-01D0894759F6}" presName="connTx" presStyleLbl="parChTrans1D2" presStyleIdx="1" presStyleCnt="8"/>
      <dgm:spPr/>
    </dgm:pt>
    <dgm:pt modelId="{7FD36E42-323E-4CED-B1A3-C1E8B9D619B0}" type="pres">
      <dgm:prSet presAssocID="{6DC73A51-7A65-4F43-9285-C45035D8190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11DC848-33C0-4B5E-9720-01A2D287B8BB}" type="pres">
      <dgm:prSet presAssocID="{4DD80E6D-309E-47C2-BFB7-0F7A4C7FA568}" presName="Name9" presStyleLbl="parChTrans1D2" presStyleIdx="2" presStyleCnt="8"/>
      <dgm:spPr/>
    </dgm:pt>
    <dgm:pt modelId="{756260CC-2385-4603-989B-E3E3F69E67A3}" type="pres">
      <dgm:prSet presAssocID="{4DD80E6D-309E-47C2-BFB7-0F7A4C7FA568}" presName="connTx" presStyleLbl="parChTrans1D2" presStyleIdx="2" presStyleCnt="8"/>
      <dgm:spPr/>
    </dgm:pt>
    <dgm:pt modelId="{8FE1E7E8-038C-4C41-BC0D-CF690708172B}" type="pres">
      <dgm:prSet presAssocID="{50EF4F8C-52CA-4C28-8679-3B0924DD81D8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20DFA81-1122-4392-9F0C-433880484F0A}" type="pres">
      <dgm:prSet presAssocID="{9847EDAA-65E4-403E-B70E-1FCD6AEAB016}" presName="Name9" presStyleLbl="parChTrans1D2" presStyleIdx="3" presStyleCnt="8"/>
      <dgm:spPr/>
    </dgm:pt>
    <dgm:pt modelId="{E147AC3F-B9F7-4370-A5C3-BCA7D02938EE}" type="pres">
      <dgm:prSet presAssocID="{9847EDAA-65E4-403E-B70E-1FCD6AEAB016}" presName="connTx" presStyleLbl="parChTrans1D2" presStyleIdx="3" presStyleCnt="8"/>
      <dgm:spPr/>
    </dgm:pt>
    <dgm:pt modelId="{9A184160-A7AF-46F1-8835-68D031C2B468}" type="pres">
      <dgm:prSet presAssocID="{B269C44C-49D4-42A0-9161-6109D2733985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98CD0C-AC78-4DD3-90BA-BFD22B668AA9}" type="pres">
      <dgm:prSet presAssocID="{5F08B527-2DDE-421A-8BDF-46C7A5BF1183}" presName="Name9" presStyleLbl="parChTrans1D2" presStyleIdx="4" presStyleCnt="8"/>
      <dgm:spPr/>
    </dgm:pt>
    <dgm:pt modelId="{B3C13821-7DFB-4DDF-A144-881BCDA1EF9B}" type="pres">
      <dgm:prSet presAssocID="{5F08B527-2DDE-421A-8BDF-46C7A5BF1183}" presName="connTx" presStyleLbl="parChTrans1D2" presStyleIdx="4" presStyleCnt="8"/>
      <dgm:spPr/>
    </dgm:pt>
    <dgm:pt modelId="{F18E10E0-88B1-4761-9785-E0279C9DF192}" type="pres">
      <dgm:prSet presAssocID="{EF3BC04B-F8A3-410D-A9AA-1975538F5B80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50C9CC8-F21D-4003-B244-9D0125640AD3}" type="pres">
      <dgm:prSet presAssocID="{13D85F05-977B-4E37-8B2D-ED8927AAC8CE}" presName="Name9" presStyleLbl="parChTrans1D2" presStyleIdx="5" presStyleCnt="8"/>
      <dgm:spPr/>
    </dgm:pt>
    <dgm:pt modelId="{FBF37CC1-EC35-4C73-A0AC-AC633D479EDC}" type="pres">
      <dgm:prSet presAssocID="{13D85F05-977B-4E37-8B2D-ED8927AAC8CE}" presName="connTx" presStyleLbl="parChTrans1D2" presStyleIdx="5" presStyleCnt="8"/>
      <dgm:spPr/>
    </dgm:pt>
    <dgm:pt modelId="{7D5A35D6-ABA8-4D9A-A73E-7369E879CB8D}" type="pres">
      <dgm:prSet presAssocID="{EC882F8C-B150-45AB-975E-01FDC52C0D7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D56F301-EBEA-4F50-BCC0-4050018D1537}" type="pres">
      <dgm:prSet presAssocID="{7D171C75-49CD-4406-91F0-7CD377D4365B}" presName="Name9" presStyleLbl="parChTrans1D2" presStyleIdx="6" presStyleCnt="8"/>
      <dgm:spPr/>
    </dgm:pt>
    <dgm:pt modelId="{97B458A0-15F8-4549-ACEE-093A8A301F5C}" type="pres">
      <dgm:prSet presAssocID="{7D171C75-49CD-4406-91F0-7CD377D4365B}" presName="connTx" presStyleLbl="parChTrans1D2" presStyleIdx="6" presStyleCnt="8"/>
      <dgm:spPr/>
    </dgm:pt>
    <dgm:pt modelId="{DF1D8AC4-F053-41A1-B2EA-EBCC4BE90DC2}" type="pres">
      <dgm:prSet presAssocID="{B574E686-8453-424B-B87D-404E6F217A0E}" presName="node" presStyleLbl="node1" presStyleIdx="6" presStyleCnt="8">
        <dgm:presLayoutVars>
          <dgm:bulletEnabled val="1"/>
        </dgm:presLayoutVars>
      </dgm:prSet>
      <dgm:spPr/>
    </dgm:pt>
    <dgm:pt modelId="{B5994736-E7AC-4C66-A914-647067D5AB45}" type="pres">
      <dgm:prSet presAssocID="{18DF5C9C-2C39-44D6-A2BF-D7419E53A78C}" presName="Name9" presStyleLbl="parChTrans1D2" presStyleIdx="7" presStyleCnt="8"/>
      <dgm:spPr/>
    </dgm:pt>
    <dgm:pt modelId="{4E518413-858E-42F2-ABC7-6472402F55AD}" type="pres">
      <dgm:prSet presAssocID="{18DF5C9C-2C39-44D6-A2BF-D7419E53A78C}" presName="connTx" presStyleLbl="parChTrans1D2" presStyleIdx="7" presStyleCnt="8"/>
      <dgm:spPr/>
    </dgm:pt>
    <dgm:pt modelId="{CF3870F3-6C7A-42B2-B529-77CE2F27B32F}" type="pres">
      <dgm:prSet presAssocID="{67E0AF70-78CC-484D-A294-71AE4076316F}" presName="node" presStyleLbl="node1" presStyleIdx="7" presStyleCnt="8">
        <dgm:presLayoutVars>
          <dgm:bulletEnabled val="1"/>
        </dgm:presLayoutVars>
      </dgm:prSet>
      <dgm:spPr/>
    </dgm:pt>
  </dgm:ptLst>
  <dgm:cxnLst>
    <dgm:cxn modelId="{A0208A66-3D87-420B-91A0-F22E9A3B0769}" type="presOf" srcId="{67E0AF70-78CC-484D-A294-71AE4076316F}" destId="{CF3870F3-6C7A-42B2-B529-77CE2F27B32F}" srcOrd="0" destOrd="0" presId="urn:microsoft.com/office/officeart/2005/8/layout/radial1"/>
    <dgm:cxn modelId="{33A44C68-D90F-407D-920A-59A01E43BE0A}" type="presOf" srcId="{6DC73A51-7A65-4F43-9285-C45035D81901}" destId="{7FD36E42-323E-4CED-B1A3-C1E8B9D619B0}" srcOrd="0" destOrd="0" presId="urn:microsoft.com/office/officeart/2005/8/layout/radial1"/>
    <dgm:cxn modelId="{D6562016-8405-4CD5-B3E9-9402FD5F3C50}" type="presOf" srcId="{90D392D4-7B08-4D0E-AD15-A3F5FD2E50B1}" destId="{AB6CB0BA-D188-4962-BA17-BB75884E9623}" srcOrd="0" destOrd="0" presId="urn:microsoft.com/office/officeart/2005/8/layout/radial1"/>
    <dgm:cxn modelId="{55693F51-6F03-4F10-8B6F-9859BE533DAA}" srcId="{B4549A9E-593E-42CE-859F-28C5F3F0708A}" destId="{EA23133F-96C1-45A2-96A1-D5B1EAC9ED71}" srcOrd="0" destOrd="0" parTransId="{EEC286E8-083D-4B73-BD2F-01C785D76846}" sibTransId="{D387E3B8-200F-4383-96BF-F409BFCA499E}"/>
    <dgm:cxn modelId="{00E2068E-1BF2-48E9-BCFF-F1DF988039EB}" type="presOf" srcId="{FAAFF60A-8501-40F8-B6B4-01D0894759F6}" destId="{836FDF98-60D6-4D05-9307-05C2DC6EF680}" srcOrd="1" destOrd="0" presId="urn:microsoft.com/office/officeart/2005/8/layout/radial1"/>
    <dgm:cxn modelId="{18FCC6D6-00DD-4A14-B4AB-E012EB100DC1}" type="presOf" srcId="{EC882F8C-B150-45AB-975E-01FDC52C0D7E}" destId="{7D5A35D6-ABA8-4D9A-A73E-7369E879CB8D}" srcOrd="0" destOrd="0" presId="urn:microsoft.com/office/officeart/2005/8/layout/radial1"/>
    <dgm:cxn modelId="{71B9073D-CF02-450A-B4B7-41CEB4A05F78}" srcId="{EA23133F-96C1-45A2-96A1-D5B1EAC9ED71}" destId="{B269C44C-49D4-42A0-9161-6109D2733985}" srcOrd="3" destOrd="0" parTransId="{9847EDAA-65E4-403E-B70E-1FCD6AEAB016}" sibTransId="{26AAA015-0346-4379-8636-05B45396B5F6}"/>
    <dgm:cxn modelId="{BA58BC79-116F-499B-84F3-5663D84F7A7D}" type="presOf" srcId="{5F08B527-2DDE-421A-8BDF-46C7A5BF1183}" destId="{2A98CD0C-AC78-4DD3-90BA-BFD22B668AA9}" srcOrd="0" destOrd="0" presId="urn:microsoft.com/office/officeart/2005/8/layout/radial1"/>
    <dgm:cxn modelId="{DB8CD0F6-6FA2-4D5F-8BE8-B520D25F6D87}" type="presOf" srcId="{9847EDAA-65E4-403E-B70E-1FCD6AEAB016}" destId="{E20DFA81-1122-4392-9F0C-433880484F0A}" srcOrd="0" destOrd="0" presId="urn:microsoft.com/office/officeart/2005/8/layout/radial1"/>
    <dgm:cxn modelId="{4D8C2BAB-D501-45B1-BD86-4731106C0BBD}" type="presOf" srcId="{5F08B527-2DDE-421A-8BDF-46C7A5BF1183}" destId="{B3C13821-7DFB-4DDF-A144-881BCDA1EF9B}" srcOrd="1" destOrd="0" presId="urn:microsoft.com/office/officeart/2005/8/layout/radial1"/>
    <dgm:cxn modelId="{55963563-8440-48CF-A679-050D4D281C22}" type="presOf" srcId="{50EF4F8C-52CA-4C28-8679-3B0924DD81D8}" destId="{8FE1E7E8-038C-4C41-BC0D-CF690708172B}" srcOrd="0" destOrd="0" presId="urn:microsoft.com/office/officeart/2005/8/layout/radial1"/>
    <dgm:cxn modelId="{7B9EE25C-3A03-481C-BC5E-F305B4C6A1A9}" type="presOf" srcId="{EA23133F-96C1-45A2-96A1-D5B1EAC9ED71}" destId="{4709A366-FCF9-4377-A66F-308540B55BFF}" srcOrd="0" destOrd="0" presId="urn:microsoft.com/office/officeart/2005/8/layout/radial1"/>
    <dgm:cxn modelId="{D6D3F5E4-7EC3-4C7B-B55E-CB3715F91308}" type="presOf" srcId="{18DF5C9C-2C39-44D6-A2BF-D7419E53A78C}" destId="{4E518413-858E-42F2-ABC7-6472402F55AD}" srcOrd="1" destOrd="0" presId="urn:microsoft.com/office/officeart/2005/8/layout/radial1"/>
    <dgm:cxn modelId="{7FCCBD25-B56C-4809-B62E-99F85735CCDF}" type="presOf" srcId="{B574E686-8453-424B-B87D-404E6F217A0E}" destId="{DF1D8AC4-F053-41A1-B2EA-EBCC4BE90DC2}" srcOrd="0" destOrd="0" presId="urn:microsoft.com/office/officeart/2005/8/layout/radial1"/>
    <dgm:cxn modelId="{6D8523B2-B4B8-4581-BDC5-851CBDE288CE}" srcId="{EA23133F-96C1-45A2-96A1-D5B1EAC9ED71}" destId="{EC882F8C-B150-45AB-975E-01FDC52C0D7E}" srcOrd="5" destOrd="0" parTransId="{13D85F05-977B-4E37-8B2D-ED8927AAC8CE}" sibTransId="{BA7CDF58-09CB-4001-8912-62041A078178}"/>
    <dgm:cxn modelId="{074FDB31-7D5E-444C-82F9-A8C9B3F2B482}" type="presOf" srcId="{4DD80E6D-309E-47C2-BFB7-0F7A4C7FA568}" destId="{756260CC-2385-4603-989B-E3E3F69E67A3}" srcOrd="1" destOrd="0" presId="urn:microsoft.com/office/officeart/2005/8/layout/radial1"/>
    <dgm:cxn modelId="{D3776238-E2FF-4016-B8B9-21891396D3DB}" srcId="{EA23133F-96C1-45A2-96A1-D5B1EAC9ED71}" destId="{6DC73A51-7A65-4F43-9285-C45035D81901}" srcOrd="1" destOrd="0" parTransId="{FAAFF60A-8501-40F8-B6B4-01D0894759F6}" sibTransId="{31AF38BF-2BB4-4A83-BDF6-E0028ACC82C6}"/>
    <dgm:cxn modelId="{96A0BE9A-CD3B-46EE-A6BA-0CC8391903ED}" type="presOf" srcId="{7D171C75-49CD-4406-91F0-7CD377D4365B}" destId="{5D56F301-EBEA-4F50-BCC0-4050018D1537}" srcOrd="0" destOrd="0" presId="urn:microsoft.com/office/officeart/2005/8/layout/radial1"/>
    <dgm:cxn modelId="{28EDEC42-D858-4C82-BF9E-56C50B99B839}" type="presOf" srcId="{13D85F05-977B-4E37-8B2D-ED8927AAC8CE}" destId="{950C9CC8-F21D-4003-B244-9D0125640AD3}" srcOrd="0" destOrd="0" presId="urn:microsoft.com/office/officeart/2005/8/layout/radial1"/>
    <dgm:cxn modelId="{AA071720-735D-402C-8FF3-39936D51699F}" type="presOf" srcId="{CAD51A74-2EFF-4628-AA24-8142BA801843}" destId="{43CB12BA-967D-40FB-98A6-7301D7DF9443}" srcOrd="0" destOrd="0" presId="urn:microsoft.com/office/officeart/2005/8/layout/radial1"/>
    <dgm:cxn modelId="{F57C31F9-9559-4770-9E92-52DA66D88233}" type="presOf" srcId="{18DF5C9C-2C39-44D6-A2BF-D7419E53A78C}" destId="{B5994736-E7AC-4C66-A914-647067D5AB45}" srcOrd="0" destOrd="0" presId="urn:microsoft.com/office/officeart/2005/8/layout/radial1"/>
    <dgm:cxn modelId="{69534C13-641F-4B92-85C2-112256FA8063}" srcId="{EA23133F-96C1-45A2-96A1-D5B1EAC9ED71}" destId="{67E0AF70-78CC-484D-A294-71AE4076316F}" srcOrd="7" destOrd="0" parTransId="{18DF5C9C-2C39-44D6-A2BF-D7419E53A78C}" sibTransId="{B9F53C7A-1BBB-4FF9-86B9-8D88DE4966D9}"/>
    <dgm:cxn modelId="{BB6FD47B-F7AA-4593-9CD2-C08932B484E2}" type="presOf" srcId="{90D392D4-7B08-4D0E-AD15-A3F5FD2E50B1}" destId="{AC54D1BA-38F7-4D54-BF1E-ED6C924E7C74}" srcOrd="1" destOrd="0" presId="urn:microsoft.com/office/officeart/2005/8/layout/radial1"/>
    <dgm:cxn modelId="{6F0A60EE-F8C6-4082-B019-21C554C79288}" srcId="{EA23133F-96C1-45A2-96A1-D5B1EAC9ED71}" destId="{50EF4F8C-52CA-4C28-8679-3B0924DD81D8}" srcOrd="2" destOrd="0" parTransId="{4DD80E6D-309E-47C2-BFB7-0F7A4C7FA568}" sibTransId="{88412EFF-1B4C-47EC-BCE6-88E01557D51D}"/>
    <dgm:cxn modelId="{66EEB68E-7035-4CAE-A7C5-1CC1358630F1}" srcId="{EA23133F-96C1-45A2-96A1-D5B1EAC9ED71}" destId="{CAD51A74-2EFF-4628-AA24-8142BA801843}" srcOrd="0" destOrd="0" parTransId="{90D392D4-7B08-4D0E-AD15-A3F5FD2E50B1}" sibTransId="{6B6515B3-851E-476B-A396-68A3500BBA67}"/>
    <dgm:cxn modelId="{BE9F4921-8102-4B39-8114-1EFF098A5354}" type="presOf" srcId="{FAAFF60A-8501-40F8-B6B4-01D0894759F6}" destId="{F9D1BFB0-7804-4743-8987-EBE779729A90}" srcOrd="0" destOrd="0" presId="urn:microsoft.com/office/officeart/2005/8/layout/radial1"/>
    <dgm:cxn modelId="{018CC030-C5F8-4F5A-BBF1-00A614FF7C2D}" type="presOf" srcId="{9847EDAA-65E4-403E-B70E-1FCD6AEAB016}" destId="{E147AC3F-B9F7-4370-A5C3-BCA7D02938EE}" srcOrd="1" destOrd="0" presId="urn:microsoft.com/office/officeart/2005/8/layout/radial1"/>
    <dgm:cxn modelId="{5858DA4D-CA12-4A99-956F-4D4B5F5399FC}" type="presOf" srcId="{13D85F05-977B-4E37-8B2D-ED8927AAC8CE}" destId="{FBF37CC1-EC35-4C73-A0AC-AC633D479EDC}" srcOrd="1" destOrd="0" presId="urn:microsoft.com/office/officeart/2005/8/layout/radial1"/>
    <dgm:cxn modelId="{76F11E8F-E355-4CCD-8EB0-E247305DDCD1}" type="presOf" srcId="{EF3BC04B-F8A3-410D-A9AA-1975538F5B80}" destId="{F18E10E0-88B1-4761-9785-E0279C9DF192}" srcOrd="0" destOrd="0" presId="urn:microsoft.com/office/officeart/2005/8/layout/radial1"/>
    <dgm:cxn modelId="{BCDAE7DC-EA37-4A2A-9CAC-2F0D017A9CA9}" type="presOf" srcId="{B4549A9E-593E-42CE-859F-28C5F3F0708A}" destId="{F6EE8ED4-1F08-4E5A-8B62-FF0AB9611465}" srcOrd="0" destOrd="0" presId="urn:microsoft.com/office/officeart/2005/8/layout/radial1"/>
    <dgm:cxn modelId="{DCB81264-CC69-428A-98EA-6150CA353FAC}" srcId="{EA23133F-96C1-45A2-96A1-D5B1EAC9ED71}" destId="{B574E686-8453-424B-B87D-404E6F217A0E}" srcOrd="6" destOrd="0" parTransId="{7D171C75-49CD-4406-91F0-7CD377D4365B}" sibTransId="{8363CAE0-743A-4D30-955B-95CBFA9577E4}"/>
    <dgm:cxn modelId="{81BF7905-0A21-4997-99B7-662D5ABA2A43}" type="presOf" srcId="{7D171C75-49CD-4406-91F0-7CD377D4365B}" destId="{97B458A0-15F8-4549-ACEE-093A8A301F5C}" srcOrd="1" destOrd="0" presId="urn:microsoft.com/office/officeart/2005/8/layout/radial1"/>
    <dgm:cxn modelId="{AE13C337-EC45-49AF-88A9-1D8ADAF8F5FC}" srcId="{EA23133F-96C1-45A2-96A1-D5B1EAC9ED71}" destId="{EF3BC04B-F8A3-410D-A9AA-1975538F5B80}" srcOrd="4" destOrd="0" parTransId="{5F08B527-2DDE-421A-8BDF-46C7A5BF1183}" sibTransId="{10ADE19F-D4C4-4C4B-9054-25CBF8A80BF7}"/>
    <dgm:cxn modelId="{9F0D5352-88A9-4DC6-A3CC-DD0687A166E4}" type="presOf" srcId="{B269C44C-49D4-42A0-9161-6109D2733985}" destId="{9A184160-A7AF-46F1-8835-68D031C2B468}" srcOrd="0" destOrd="0" presId="urn:microsoft.com/office/officeart/2005/8/layout/radial1"/>
    <dgm:cxn modelId="{1126EF2E-F02C-4112-9245-A48CCA6DE721}" type="presOf" srcId="{4DD80E6D-309E-47C2-BFB7-0F7A4C7FA568}" destId="{011DC848-33C0-4B5E-9720-01A2D287B8BB}" srcOrd="0" destOrd="0" presId="urn:microsoft.com/office/officeart/2005/8/layout/radial1"/>
    <dgm:cxn modelId="{E3CD875C-A34C-4DC7-B238-558994972203}" type="presParOf" srcId="{F6EE8ED4-1F08-4E5A-8B62-FF0AB9611465}" destId="{4709A366-FCF9-4377-A66F-308540B55BFF}" srcOrd="0" destOrd="0" presId="urn:microsoft.com/office/officeart/2005/8/layout/radial1"/>
    <dgm:cxn modelId="{AE861115-978A-472E-8052-30573CCD3CE7}" type="presParOf" srcId="{F6EE8ED4-1F08-4E5A-8B62-FF0AB9611465}" destId="{AB6CB0BA-D188-4962-BA17-BB75884E9623}" srcOrd="1" destOrd="0" presId="urn:microsoft.com/office/officeart/2005/8/layout/radial1"/>
    <dgm:cxn modelId="{EFC2E94F-413B-4951-A8FD-A4438AB2005E}" type="presParOf" srcId="{AB6CB0BA-D188-4962-BA17-BB75884E9623}" destId="{AC54D1BA-38F7-4D54-BF1E-ED6C924E7C74}" srcOrd="0" destOrd="0" presId="urn:microsoft.com/office/officeart/2005/8/layout/radial1"/>
    <dgm:cxn modelId="{4BF24322-4487-41D9-841B-EB64A2C633FA}" type="presParOf" srcId="{F6EE8ED4-1F08-4E5A-8B62-FF0AB9611465}" destId="{43CB12BA-967D-40FB-98A6-7301D7DF9443}" srcOrd="2" destOrd="0" presId="urn:microsoft.com/office/officeart/2005/8/layout/radial1"/>
    <dgm:cxn modelId="{99CF5DC6-D0A2-42DB-A636-4D01556CA537}" type="presParOf" srcId="{F6EE8ED4-1F08-4E5A-8B62-FF0AB9611465}" destId="{F9D1BFB0-7804-4743-8987-EBE779729A90}" srcOrd="3" destOrd="0" presId="urn:microsoft.com/office/officeart/2005/8/layout/radial1"/>
    <dgm:cxn modelId="{E66FD75E-B06B-4E7C-8DEB-50B207084C83}" type="presParOf" srcId="{F9D1BFB0-7804-4743-8987-EBE779729A90}" destId="{836FDF98-60D6-4D05-9307-05C2DC6EF680}" srcOrd="0" destOrd="0" presId="urn:microsoft.com/office/officeart/2005/8/layout/radial1"/>
    <dgm:cxn modelId="{A991FA24-8EC9-4DA5-A182-FA7D95CF517F}" type="presParOf" srcId="{F6EE8ED4-1F08-4E5A-8B62-FF0AB9611465}" destId="{7FD36E42-323E-4CED-B1A3-C1E8B9D619B0}" srcOrd="4" destOrd="0" presId="urn:microsoft.com/office/officeart/2005/8/layout/radial1"/>
    <dgm:cxn modelId="{B7128A09-3A6E-474B-849F-42594444D5C5}" type="presParOf" srcId="{F6EE8ED4-1F08-4E5A-8B62-FF0AB9611465}" destId="{011DC848-33C0-4B5E-9720-01A2D287B8BB}" srcOrd="5" destOrd="0" presId="urn:microsoft.com/office/officeart/2005/8/layout/radial1"/>
    <dgm:cxn modelId="{18FABAE2-D27A-4557-9BA4-AD4124B59B4B}" type="presParOf" srcId="{011DC848-33C0-4B5E-9720-01A2D287B8BB}" destId="{756260CC-2385-4603-989B-E3E3F69E67A3}" srcOrd="0" destOrd="0" presId="urn:microsoft.com/office/officeart/2005/8/layout/radial1"/>
    <dgm:cxn modelId="{8612D4AD-D271-49DA-BBC5-5F708B7C2558}" type="presParOf" srcId="{F6EE8ED4-1F08-4E5A-8B62-FF0AB9611465}" destId="{8FE1E7E8-038C-4C41-BC0D-CF690708172B}" srcOrd="6" destOrd="0" presId="urn:microsoft.com/office/officeart/2005/8/layout/radial1"/>
    <dgm:cxn modelId="{97E1262B-E28F-4054-8A3F-7171C105EE30}" type="presParOf" srcId="{F6EE8ED4-1F08-4E5A-8B62-FF0AB9611465}" destId="{E20DFA81-1122-4392-9F0C-433880484F0A}" srcOrd="7" destOrd="0" presId="urn:microsoft.com/office/officeart/2005/8/layout/radial1"/>
    <dgm:cxn modelId="{42E70576-DACF-4B59-B36F-9331AC764FE1}" type="presParOf" srcId="{E20DFA81-1122-4392-9F0C-433880484F0A}" destId="{E147AC3F-B9F7-4370-A5C3-BCA7D02938EE}" srcOrd="0" destOrd="0" presId="urn:microsoft.com/office/officeart/2005/8/layout/radial1"/>
    <dgm:cxn modelId="{AC7DB542-A350-4E5D-95D8-945710E713F4}" type="presParOf" srcId="{F6EE8ED4-1F08-4E5A-8B62-FF0AB9611465}" destId="{9A184160-A7AF-46F1-8835-68D031C2B468}" srcOrd="8" destOrd="0" presId="urn:microsoft.com/office/officeart/2005/8/layout/radial1"/>
    <dgm:cxn modelId="{248B3B0E-0703-4729-9D74-36BF894E8D55}" type="presParOf" srcId="{F6EE8ED4-1F08-4E5A-8B62-FF0AB9611465}" destId="{2A98CD0C-AC78-4DD3-90BA-BFD22B668AA9}" srcOrd="9" destOrd="0" presId="urn:microsoft.com/office/officeart/2005/8/layout/radial1"/>
    <dgm:cxn modelId="{9A2585C9-03B3-467F-8A90-5188FF244AD7}" type="presParOf" srcId="{2A98CD0C-AC78-4DD3-90BA-BFD22B668AA9}" destId="{B3C13821-7DFB-4DDF-A144-881BCDA1EF9B}" srcOrd="0" destOrd="0" presId="urn:microsoft.com/office/officeart/2005/8/layout/radial1"/>
    <dgm:cxn modelId="{3202FA63-2B5E-4C77-ADF1-8055D74C2DD3}" type="presParOf" srcId="{F6EE8ED4-1F08-4E5A-8B62-FF0AB9611465}" destId="{F18E10E0-88B1-4761-9785-E0279C9DF192}" srcOrd="10" destOrd="0" presId="urn:microsoft.com/office/officeart/2005/8/layout/radial1"/>
    <dgm:cxn modelId="{87604922-EAE6-486C-88EE-C325015D6330}" type="presParOf" srcId="{F6EE8ED4-1F08-4E5A-8B62-FF0AB9611465}" destId="{950C9CC8-F21D-4003-B244-9D0125640AD3}" srcOrd="11" destOrd="0" presId="urn:microsoft.com/office/officeart/2005/8/layout/radial1"/>
    <dgm:cxn modelId="{5C97E7B5-81D5-47DA-89C4-00DEDADD262F}" type="presParOf" srcId="{950C9CC8-F21D-4003-B244-9D0125640AD3}" destId="{FBF37CC1-EC35-4C73-A0AC-AC633D479EDC}" srcOrd="0" destOrd="0" presId="urn:microsoft.com/office/officeart/2005/8/layout/radial1"/>
    <dgm:cxn modelId="{5AB7D67A-3CB1-4AE0-95C7-74C11CA90FCC}" type="presParOf" srcId="{F6EE8ED4-1F08-4E5A-8B62-FF0AB9611465}" destId="{7D5A35D6-ABA8-4D9A-A73E-7369E879CB8D}" srcOrd="12" destOrd="0" presId="urn:microsoft.com/office/officeart/2005/8/layout/radial1"/>
    <dgm:cxn modelId="{D14FB833-AC34-4248-8E5C-B96280F55263}" type="presParOf" srcId="{F6EE8ED4-1F08-4E5A-8B62-FF0AB9611465}" destId="{5D56F301-EBEA-4F50-BCC0-4050018D1537}" srcOrd="13" destOrd="0" presId="urn:microsoft.com/office/officeart/2005/8/layout/radial1"/>
    <dgm:cxn modelId="{D3518FFC-B59C-4D77-9806-1D3435694887}" type="presParOf" srcId="{5D56F301-EBEA-4F50-BCC0-4050018D1537}" destId="{97B458A0-15F8-4549-ACEE-093A8A301F5C}" srcOrd="0" destOrd="0" presId="urn:microsoft.com/office/officeart/2005/8/layout/radial1"/>
    <dgm:cxn modelId="{D8094AFC-41F7-4E2D-83AB-9EC993D4FFBC}" type="presParOf" srcId="{F6EE8ED4-1F08-4E5A-8B62-FF0AB9611465}" destId="{DF1D8AC4-F053-41A1-B2EA-EBCC4BE90DC2}" srcOrd="14" destOrd="0" presId="urn:microsoft.com/office/officeart/2005/8/layout/radial1"/>
    <dgm:cxn modelId="{C1114515-6045-44B4-B159-25E726EE2299}" type="presParOf" srcId="{F6EE8ED4-1F08-4E5A-8B62-FF0AB9611465}" destId="{B5994736-E7AC-4C66-A914-647067D5AB45}" srcOrd="15" destOrd="0" presId="urn:microsoft.com/office/officeart/2005/8/layout/radial1"/>
    <dgm:cxn modelId="{2598D97F-DEB0-4B86-9ECB-ECD08CAE87D1}" type="presParOf" srcId="{B5994736-E7AC-4C66-A914-647067D5AB45}" destId="{4E518413-858E-42F2-ABC7-6472402F55AD}" srcOrd="0" destOrd="0" presId="urn:microsoft.com/office/officeart/2005/8/layout/radial1"/>
    <dgm:cxn modelId="{AA32CA21-4A1C-4FFA-8C52-08C28354636F}" type="presParOf" srcId="{F6EE8ED4-1F08-4E5A-8B62-FF0AB9611465}" destId="{CF3870F3-6C7A-42B2-B529-77CE2F27B32F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09A366-FCF9-4377-A66F-308540B55BFF}">
      <dsp:nvSpPr>
        <dsp:cNvPr id="0" name=""/>
        <dsp:cNvSpPr/>
      </dsp:nvSpPr>
      <dsp:spPr>
        <a:xfrm>
          <a:off x="3872629" y="1782527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  <a:sp3d extrusionH="28000" prstMaterial="matte"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Product Development</a:t>
          </a:r>
        </a:p>
      </dsp:txBody>
      <dsp:txXfrm>
        <a:off x="4026044" y="1935942"/>
        <a:ext cx="740755" cy="740755"/>
      </dsp:txXfrm>
    </dsp:sp>
    <dsp:sp modelId="{AB6CB0BA-D188-4962-BA17-BB75884E9623}">
      <dsp:nvSpPr>
        <dsp:cNvPr id="0" name=""/>
        <dsp:cNvSpPr/>
      </dsp:nvSpPr>
      <dsp:spPr>
        <a:xfrm rot="16200000">
          <a:off x="4030240" y="1405622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378113" y="1398035"/>
        <a:ext cx="36618" cy="36618"/>
      </dsp:txXfrm>
    </dsp:sp>
    <dsp:sp modelId="{43CB12BA-967D-40FB-98A6-7301D7DF9443}">
      <dsp:nvSpPr>
        <dsp:cNvPr id="0" name=""/>
        <dsp:cNvSpPr/>
      </dsp:nvSpPr>
      <dsp:spPr>
        <a:xfrm>
          <a:off x="3872629" y="2577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Consept</a:t>
          </a:r>
        </a:p>
      </dsp:txBody>
      <dsp:txXfrm>
        <a:off x="4026044" y="155992"/>
        <a:ext cx="740755" cy="740755"/>
      </dsp:txXfrm>
    </dsp:sp>
    <dsp:sp modelId="{F9D1BFB0-7804-4743-8987-EBE779729A90}">
      <dsp:nvSpPr>
        <dsp:cNvPr id="0" name=""/>
        <dsp:cNvSpPr/>
      </dsp:nvSpPr>
      <dsp:spPr>
        <a:xfrm rot="18900000">
          <a:off x="4659547" y="1666290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007420" y="1658703"/>
        <a:ext cx="36618" cy="36618"/>
      </dsp:txXfrm>
    </dsp:sp>
    <dsp:sp modelId="{7FD36E42-323E-4CED-B1A3-C1E8B9D619B0}">
      <dsp:nvSpPr>
        <dsp:cNvPr id="0" name=""/>
        <dsp:cNvSpPr/>
      </dsp:nvSpPr>
      <dsp:spPr>
        <a:xfrm>
          <a:off x="5131244" y="523912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Reseach</a:t>
          </a:r>
        </a:p>
      </dsp:txBody>
      <dsp:txXfrm>
        <a:off x="5284659" y="677327"/>
        <a:ext cx="740755" cy="740755"/>
      </dsp:txXfrm>
    </dsp:sp>
    <dsp:sp modelId="{011DC848-33C0-4B5E-9720-01A2D287B8BB}">
      <dsp:nvSpPr>
        <dsp:cNvPr id="0" name=""/>
        <dsp:cNvSpPr/>
      </dsp:nvSpPr>
      <dsp:spPr>
        <a:xfrm>
          <a:off x="4920215" y="2295597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268088" y="2288010"/>
        <a:ext cx="36618" cy="36618"/>
      </dsp:txXfrm>
    </dsp:sp>
    <dsp:sp modelId="{8FE1E7E8-038C-4C41-BC0D-CF690708172B}">
      <dsp:nvSpPr>
        <dsp:cNvPr id="0" name=""/>
        <dsp:cNvSpPr/>
      </dsp:nvSpPr>
      <dsp:spPr>
        <a:xfrm>
          <a:off x="5652579" y="1782527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Design</a:t>
          </a:r>
        </a:p>
      </dsp:txBody>
      <dsp:txXfrm>
        <a:off x="5805994" y="1935942"/>
        <a:ext cx="740755" cy="740755"/>
      </dsp:txXfrm>
    </dsp:sp>
    <dsp:sp modelId="{E20DFA81-1122-4392-9F0C-433880484F0A}">
      <dsp:nvSpPr>
        <dsp:cNvPr id="0" name=""/>
        <dsp:cNvSpPr/>
      </dsp:nvSpPr>
      <dsp:spPr>
        <a:xfrm rot="2700000">
          <a:off x="4659547" y="2924904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007420" y="2917318"/>
        <a:ext cx="36618" cy="36618"/>
      </dsp:txXfrm>
    </dsp:sp>
    <dsp:sp modelId="{9A184160-A7AF-46F1-8835-68D031C2B468}">
      <dsp:nvSpPr>
        <dsp:cNvPr id="0" name=""/>
        <dsp:cNvSpPr/>
      </dsp:nvSpPr>
      <dsp:spPr>
        <a:xfrm>
          <a:off x="5131244" y="3041142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QA &amp; Testing</a:t>
          </a:r>
        </a:p>
      </dsp:txBody>
      <dsp:txXfrm>
        <a:off x="5284659" y="3194557"/>
        <a:ext cx="740755" cy="740755"/>
      </dsp:txXfrm>
    </dsp:sp>
    <dsp:sp modelId="{2A98CD0C-AC78-4DD3-90BA-BFD22B668AA9}">
      <dsp:nvSpPr>
        <dsp:cNvPr id="0" name=""/>
        <dsp:cNvSpPr/>
      </dsp:nvSpPr>
      <dsp:spPr>
        <a:xfrm rot="5400000">
          <a:off x="4030240" y="3185572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378113" y="3177985"/>
        <a:ext cx="36618" cy="36618"/>
      </dsp:txXfrm>
    </dsp:sp>
    <dsp:sp modelId="{F18E10E0-88B1-4761-9785-E0279C9DF192}">
      <dsp:nvSpPr>
        <dsp:cNvPr id="0" name=""/>
        <dsp:cNvSpPr/>
      </dsp:nvSpPr>
      <dsp:spPr>
        <a:xfrm>
          <a:off x="3872629" y="3562477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Developement</a:t>
          </a:r>
        </a:p>
      </dsp:txBody>
      <dsp:txXfrm>
        <a:off x="4026044" y="3715892"/>
        <a:ext cx="740755" cy="740755"/>
      </dsp:txXfrm>
    </dsp:sp>
    <dsp:sp modelId="{950C9CC8-F21D-4003-B244-9D0125640AD3}">
      <dsp:nvSpPr>
        <dsp:cNvPr id="0" name=""/>
        <dsp:cNvSpPr/>
      </dsp:nvSpPr>
      <dsp:spPr>
        <a:xfrm rot="8100000">
          <a:off x="3400932" y="2924904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3748806" y="2917318"/>
        <a:ext cx="36618" cy="36618"/>
      </dsp:txXfrm>
    </dsp:sp>
    <dsp:sp modelId="{7D5A35D6-ABA8-4D9A-A73E-7369E879CB8D}">
      <dsp:nvSpPr>
        <dsp:cNvPr id="0" name=""/>
        <dsp:cNvSpPr/>
      </dsp:nvSpPr>
      <dsp:spPr>
        <a:xfrm>
          <a:off x="2614015" y="3041142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Performance Tuning</a:t>
          </a:r>
        </a:p>
      </dsp:txBody>
      <dsp:txXfrm>
        <a:off x="2767430" y="3194557"/>
        <a:ext cx="740755" cy="740755"/>
      </dsp:txXfrm>
    </dsp:sp>
    <dsp:sp modelId="{5D56F301-EBEA-4F50-BCC0-4050018D1537}">
      <dsp:nvSpPr>
        <dsp:cNvPr id="0" name=""/>
        <dsp:cNvSpPr/>
      </dsp:nvSpPr>
      <dsp:spPr>
        <a:xfrm rot="10800000">
          <a:off x="3140265" y="2295597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3488138" y="2288010"/>
        <a:ext cx="36618" cy="36618"/>
      </dsp:txXfrm>
    </dsp:sp>
    <dsp:sp modelId="{DF1D8AC4-F053-41A1-B2EA-EBCC4BE90DC2}">
      <dsp:nvSpPr>
        <dsp:cNvPr id="0" name=""/>
        <dsp:cNvSpPr/>
      </dsp:nvSpPr>
      <dsp:spPr>
        <a:xfrm>
          <a:off x="2092680" y="1782527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Deployement</a:t>
          </a:r>
        </a:p>
      </dsp:txBody>
      <dsp:txXfrm>
        <a:off x="2246095" y="1935942"/>
        <a:ext cx="740755" cy="740755"/>
      </dsp:txXfrm>
    </dsp:sp>
    <dsp:sp modelId="{B5994736-E7AC-4C66-A914-647067D5AB45}">
      <dsp:nvSpPr>
        <dsp:cNvPr id="0" name=""/>
        <dsp:cNvSpPr/>
      </dsp:nvSpPr>
      <dsp:spPr>
        <a:xfrm rot="13500000">
          <a:off x="3400932" y="1666290"/>
          <a:ext cx="732364" cy="21445"/>
        </a:xfrm>
        <a:custGeom>
          <a:avLst/>
          <a:gdLst/>
          <a:ahLst/>
          <a:cxnLst/>
          <a:rect l="0" t="0" r="0" b="0"/>
          <a:pathLst>
            <a:path>
              <a:moveTo>
                <a:pt x="0" y="10722"/>
              </a:moveTo>
              <a:lnTo>
                <a:pt x="732364" y="1072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3748806" y="1658703"/>
        <a:ext cx="36618" cy="36618"/>
      </dsp:txXfrm>
    </dsp:sp>
    <dsp:sp modelId="{CF3870F3-6C7A-42B2-B529-77CE2F27B32F}">
      <dsp:nvSpPr>
        <dsp:cNvPr id="0" name=""/>
        <dsp:cNvSpPr/>
      </dsp:nvSpPr>
      <dsp:spPr>
        <a:xfrm>
          <a:off x="2614015" y="523912"/>
          <a:ext cx="1047585" cy="10475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  <a:sp3d extrusionH="28000" prstMaterial="matte"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Support &amp; maintenance</a:t>
          </a:r>
        </a:p>
      </dsp:txBody>
      <dsp:txXfrm>
        <a:off x="2767430" y="677327"/>
        <a:ext cx="740755" cy="740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28E8C235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Aurelia Crepin</dc:creator>
  <cp:lastModifiedBy>Aurelia Crepin</cp:lastModifiedBy>
  <cp:revision>1</cp:revision>
  <dcterms:created xsi:type="dcterms:W3CDTF">2013-01-16T10:39:00Z</dcterms:created>
  <dcterms:modified xsi:type="dcterms:W3CDTF">2013-01-16T11:08:00Z</dcterms:modified>
</cp:coreProperties>
</file>